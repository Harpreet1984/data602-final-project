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F32FB" w14:textId="734BE2C7" w:rsidR="008316C6" w:rsidRPr="00217869" w:rsidRDefault="00550E34" w:rsidP="00217869">
      <w:pPr>
        <w:jc w:val="center"/>
        <w:rPr>
          <w:b/>
        </w:rPr>
      </w:pPr>
      <w:r w:rsidRPr="00217869">
        <w:rPr>
          <w:b/>
        </w:rPr>
        <w:t>Final Project Proposal</w:t>
      </w:r>
    </w:p>
    <w:p w14:paraId="41AF3C7A" w14:textId="58F09EC5" w:rsidR="00550E34" w:rsidRDefault="00550E34">
      <w:r>
        <w:t>As supply chain management and retail tech is growing at faster pace, maintaining log and predicting customer’s next buy is much a highly valuable use case for Machine learning or Data science students. Leveraging the skills and coding techniques we learnt in DATA602 our group wants to develop a model that predicts which product the user would buy again.</w:t>
      </w:r>
    </w:p>
    <w:p w14:paraId="2207DDAF" w14:textId="36F77232" w:rsidR="00550E34" w:rsidRDefault="00550E34" w:rsidP="00217869">
      <w:pPr>
        <w:pStyle w:val="ListParagraph"/>
        <w:numPr>
          <w:ilvl w:val="0"/>
          <w:numId w:val="1"/>
        </w:numPr>
      </w:pPr>
      <w:r w:rsidRPr="00217869">
        <w:rPr>
          <w:b/>
        </w:rPr>
        <w:t>Project Name</w:t>
      </w:r>
      <w:r>
        <w:t>: Instacart Market Basket Analysis</w:t>
      </w:r>
    </w:p>
    <w:p w14:paraId="4DE4C0F4" w14:textId="77777777" w:rsidR="00AE2282" w:rsidRDefault="00AE2282" w:rsidP="00AE2282">
      <w:pPr>
        <w:pStyle w:val="ListParagraph"/>
      </w:pPr>
    </w:p>
    <w:p w14:paraId="4EB7CB9E" w14:textId="5111CA96" w:rsidR="00550E34" w:rsidRDefault="00550E34" w:rsidP="00217869">
      <w:pPr>
        <w:pStyle w:val="ListParagraph"/>
        <w:numPr>
          <w:ilvl w:val="0"/>
          <w:numId w:val="1"/>
        </w:numPr>
      </w:pPr>
      <w:r w:rsidRPr="00217869">
        <w:rPr>
          <w:b/>
        </w:rPr>
        <w:t xml:space="preserve">Data </w:t>
      </w:r>
      <w:r w:rsidR="00217869" w:rsidRPr="00217869">
        <w:rPr>
          <w:b/>
        </w:rPr>
        <w:t>set</w:t>
      </w:r>
      <w:r w:rsidR="00217869" w:rsidRPr="00217869">
        <w:t xml:space="preserve">: </w:t>
      </w:r>
      <w:r w:rsidR="00217869" w:rsidRPr="00217869">
        <w:rPr>
          <w:rFonts w:cs="Arial"/>
          <w:shd w:val="clear" w:color="auto" w:fill="FFFFFF"/>
        </w:rPr>
        <w:t>The dataset for project is a relational set of files describing customers' orders over time. The dataset is anonymized and contains a sample of over 3 million grocery orders from more than 200,000 Instacart user</w:t>
      </w:r>
      <w:r w:rsidR="00AE2282">
        <w:rPr>
          <w:rFonts w:cs="Arial"/>
          <w:shd w:val="clear" w:color="auto" w:fill="FFFFFF"/>
        </w:rPr>
        <w:t>s.</w:t>
      </w:r>
    </w:p>
    <w:p w14:paraId="3295C6C6" w14:textId="77777777" w:rsidR="00AE2282" w:rsidRPr="00217869" w:rsidRDefault="00AE2282" w:rsidP="00AE2282">
      <w:pPr>
        <w:pStyle w:val="ListParagraph"/>
      </w:pPr>
    </w:p>
    <w:p w14:paraId="59178AE3" w14:textId="4D828ED4" w:rsidR="0035748F" w:rsidRDefault="00217869" w:rsidP="0035748F">
      <w:pPr>
        <w:pStyle w:val="ListParagraph"/>
        <w:numPr>
          <w:ilvl w:val="0"/>
          <w:numId w:val="1"/>
        </w:numPr>
      </w:pPr>
      <w:r w:rsidRPr="00217869">
        <w:rPr>
          <w:b/>
        </w:rPr>
        <w:t>Data Source:</w:t>
      </w:r>
      <w:r w:rsidRPr="00217869">
        <w:t xml:space="preserve"> </w:t>
      </w:r>
      <w:hyperlink r:id="rId5" w:history="1">
        <w:r w:rsidRPr="00474E45">
          <w:rPr>
            <w:rStyle w:val="Hyperlink"/>
          </w:rPr>
          <w:t>https://www.kaggle.com/c/instacart-market-basket-analysis/data</w:t>
        </w:r>
      </w:hyperlink>
      <w:bookmarkStart w:id="0" w:name="_GoBack"/>
      <w:bookmarkEnd w:id="0"/>
    </w:p>
    <w:p w14:paraId="71AFCFF3" w14:textId="5254DFBB" w:rsidR="00217869" w:rsidRDefault="00217869" w:rsidP="00217869">
      <w:pPr>
        <w:pStyle w:val="ListParagraph"/>
        <w:numPr>
          <w:ilvl w:val="0"/>
          <w:numId w:val="1"/>
        </w:numPr>
      </w:pPr>
      <w:r>
        <w:rPr>
          <w:b/>
        </w:rPr>
        <w:t xml:space="preserve">Model: </w:t>
      </w:r>
      <w:r>
        <w:t>Predictive Analysis (Visualizations included)</w:t>
      </w:r>
    </w:p>
    <w:p w14:paraId="1D17E34D" w14:textId="77777777" w:rsidR="0035748F" w:rsidRDefault="0035748F" w:rsidP="0035748F">
      <w:pPr>
        <w:pStyle w:val="ListParagraph"/>
      </w:pPr>
    </w:p>
    <w:p w14:paraId="50588ED4" w14:textId="5B7888FA" w:rsidR="00AE2282" w:rsidRDefault="00217869" w:rsidP="0035748F">
      <w:pPr>
        <w:pStyle w:val="ListParagraph"/>
        <w:numPr>
          <w:ilvl w:val="0"/>
          <w:numId w:val="1"/>
        </w:numPr>
      </w:pPr>
      <w:r>
        <w:rPr>
          <w:b/>
        </w:rPr>
        <w:t>End Goal:</w:t>
      </w:r>
      <w:r>
        <w:t xml:space="preserve"> Predicting next best purchase for every order_id (key-id for customer</w:t>
      </w:r>
      <w:r w:rsidR="00085931">
        <w:t>)-Real Time     model and application</w:t>
      </w:r>
    </w:p>
    <w:p w14:paraId="3A2BBEE1" w14:textId="77777777" w:rsidR="0035748F" w:rsidRDefault="0035748F" w:rsidP="0035748F">
      <w:pPr>
        <w:pStyle w:val="ListParagraph"/>
      </w:pPr>
    </w:p>
    <w:p w14:paraId="2C841AE1" w14:textId="7A79D381" w:rsidR="00217869" w:rsidRDefault="00217869" w:rsidP="00217869">
      <w:pPr>
        <w:pStyle w:val="ListParagraph"/>
        <w:numPr>
          <w:ilvl w:val="0"/>
          <w:numId w:val="1"/>
        </w:numPr>
      </w:pPr>
      <w:r>
        <w:rPr>
          <w:b/>
        </w:rPr>
        <w:t>Though process</w:t>
      </w:r>
      <w:r>
        <w:rPr>
          <w:rFonts w:ascii="Segoe UI Emoji" w:eastAsia="Segoe UI Emoji" w:hAnsi="Segoe UI Emoji" w:cs="Segoe UI Emoji"/>
          <w:b/>
        </w:rPr>
        <w:t xml:space="preserve">: </w:t>
      </w:r>
      <w:r w:rsidRPr="00217869">
        <w:rPr>
          <w:rFonts w:eastAsia="Segoe UI Emoji" w:cs="Segoe UI Emoji"/>
          <w:b/>
        </w:rPr>
        <w:t>(Roadmap Planned)</w:t>
      </w:r>
    </w:p>
    <w:p w14:paraId="7D29A1B5" w14:textId="7D2ECA88" w:rsidR="00217869" w:rsidRDefault="00217869" w:rsidP="00217869">
      <w:pPr>
        <w:pStyle w:val="ListParagraph"/>
        <w:numPr>
          <w:ilvl w:val="0"/>
          <w:numId w:val="2"/>
        </w:numPr>
      </w:pPr>
      <w:r>
        <w:t>Classification of data</w:t>
      </w:r>
    </w:p>
    <w:p w14:paraId="071CAF88" w14:textId="637812E1" w:rsidR="00217869" w:rsidRDefault="00217869" w:rsidP="00217869">
      <w:pPr>
        <w:pStyle w:val="ListParagraph"/>
        <w:numPr>
          <w:ilvl w:val="0"/>
          <w:numId w:val="2"/>
        </w:numPr>
      </w:pPr>
      <w:r>
        <w:t>Clustering(K-means)</w:t>
      </w:r>
    </w:p>
    <w:p w14:paraId="1079294B" w14:textId="3B469255" w:rsidR="00217869" w:rsidRDefault="00217869" w:rsidP="00217869">
      <w:pPr>
        <w:pStyle w:val="ListParagraph"/>
        <w:numPr>
          <w:ilvl w:val="0"/>
          <w:numId w:val="2"/>
        </w:numPr>
      </w:pPr>
      <w:r>
        <w:t>Prediction</w:t>
      </w:r>
    </w:p>
    <w:p w14:paraId="1D68A37E" w14:textId="77777777" w:rsidR="0035748F" w:rsidRDefault="0035748F" w:rsidP="0035748F">
      <w:pPr>
        <w:pStyle w:val="ListParagraph"/>
        <w:ind w:left="1440"/>
      </w:pPr>
    </w:p>
    <w:p w14:paraId="1BE64A88" w14:textId="3930DED5" w:rsidR="00AE2282" w:rsidRDefault="00AE2282" w:rsidP="00AE2282">
      <w:pPr>
        <w:pStyle w:val="ListParagraph"/>
        <w:numPr>
          <w:ilvl w:val="0"/>
          <w:numId w:val="4"/>
        </w:numPr>
      </w:pPr>
      <w:r>
        <w:t>Project is officially declared as open source and open challenge by Instacart.com.</w:t>
      </w:r>
    </w:p>
    <w:p w14:paraId="22E1696C" w14:textId="77777777" w:rsidR="00AE2282" w:rsidRDefault="00AE2282" w:rsidP="00AE2282">
      <w:pPr>
        <w:pStyle w:val="ListParagraph"/>
      </w:pPr>
    </w:p>
    <w:p w14:paraId="025AD0D5" w14:textId="36772D16" w:rsidR="00AE2282" w:rsidRDefault="00AE2282" w:rsidP="00AE2282">
      <w:pPr>
        <w:pStyle w:val="ListParagraph"/>
        <w:numPr>
          <w:ilvl w:val="0"/>
          <w:numId w:val="4"/>
        </w:numPr>
        <w:rPr>
          <w:b/>
        </w:rPr>
      </w:pPr>
      <w:r w:rsidRPr="00AE2282">
        <w:rPr>
          <w:b/>
        </w:rPr>
        <w:t>More info and references:</w:t>
      </w:r>
      <w:r>
        <w:rPr>
          <w:b/>
        </w:rPr>
        <w:t xml:space="preserve"> </w:t>
      </w:r>
    </w:p>
    <w:p w14:paraId="15098534" w14:textId="5303FC4E" w:rsidR="00AE2282" w:rsidRDefault="00AE2282" w:rsidP="00AE2282">
      <w:pPr>
        <w:pStyle w:val="ListParagraph"/>
        <w:numPr>
          <w:ilvl w:val="0"/>
          <w:numId w:val="5"/>
        </w:numPr>
      </w:pPr>
      <w:hyperlink r:id="rId6" w:history="1">
        <w:r w:rsidRPr="00474E45">
          <w:rPr>
            <w:rStyle w:val="Hyperlink"/>
          </w:rPr>
          <w:t>https://tech.instacart.com/3-million-instacart-orders-open-sourced-d40d29ead6f2</w:t>
        </w:r>
      </w:hyperlink>
    </w:p>
    <w:p w14:paraId="5AF30C6F" w14:textId="77777777" w:rsidR="00AE2282" w:rsidRDefault="00AE2282" w:rsidP="00AE2282">
      <w:pPr>
        <w:pStyle w:val="ListParagraph"/>
        <w:ind w:left="1440"/>
      </w:pPr>
    </w:p>
    <w:p w14:paraId="24623804" w14:textId="36FA577D" w:rsidR="00AE2282" w:rsidRDefault="00AE2282" w:rsidP="00AE2282">
      <w:pPr>
        <w:pStyle w:val="ListParagraph"/>
        <w:numPr>
          <w:ilvl w:val="0"/>
          <w:numId w:val="6"/>
        </w:numPr>
      </w:pPr>
      <w:r>
        <w:t xml:space="preserve">Team Members: 1) Albert </w:t>
      </w:r>
      <w:proofErr w:type="spellStart"/>
      <w:r>
        <w:t>Gilharry</w:t>
      </w:r>
      <w:proofErr w:type="spellEnd"/>
    </w:p>
    <w:p w14:paraId="489C7676" w14:textId="09299370" w:rsidR="00AE2282" w:rsidRDefault="00AE2282" w:rsidP="00AE2282">
      <w:pPr>
        <w:pStyle w:val="ListParagraph"/>
      </w:pPr>
      <w:r>
        <w:t xml:space="preserve">                              2) Jagruti Solao</w:t>
      </w:r>
    </w:p>
    <w:p w14:paraId="45A1FE24" w14:textId="656AF348" w:rsidR="00AE2282" w:rsidRPr="00AE2282" w:rsidRDefault="00AE2282" w:rsidP="00AE2282">
      <w:pPr>
        <w:pStyle w:val="ListParagraph"/>
      </w:pPr>
      <w:r>
        <w:t xml:space="preserve">                              3)</w:t>
      </w:r>
      <w:r w:rsidRPr="00AE2282">
        <w:t xml:space="preserve"> </w:t>
      </w:r>
      <w:r>
        <w:t>Harpreet Shocker</w:t>
      </w:r>
    </w:p>
    <w:p w14:paraId="2E67D19A" w14:textId="5EA7E85E" w:rsidR="00217869" w:rsidRDefault="00217869" w:rsidP="00217869">
      <w:pPr>
        <w:pStyle w:val="ListParagraph"/>
        <w:ind w:left="1440"/>
      </w:pPr>
    </w:p>
    <w:p w14:paraId="3B43D4D1" w14:textId="24B41801" w:rsidR="00217869" w:rsidRDefault="00217869"/>
    <w:p w14:paraId="2C09A7DF" w14:textId="77777777" w:rsidR="00217869" w:rsidRDefault="00217869"/>
    <w:sectPr w:rsidR="0021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6DE2"/>
    <w:multiLevelType w:val="hybridMultilevel"/>
    <w:tmpl w:val="A9AE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5C80"/>
    <w:multiLevelType w:val="hybridMultilevel"/>
    <w:tmpl w:val="A998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F22D6"/>
    <w:multiLevelType w:val="hybridMultilevel"/>
    <w:tmpl w:val="B30A1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558E8"/>
    <w:multiLevelType w:val="hybridMultilevel"/>
    <w:tmpl w:val="F116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5BDA"/>
    <w:multiLevelType w:val="hybridMultilevel"/>
    <w:tmpl w:val="21AE979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5AA707C3"/>
    <w:multiLevelType w:val="hybridMultilevel"/>
    <w:tmpl w:val="FD5A0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25C8"/>
    <w:rsid w:val="00085931"/>
    <w:rsid w:val="00217869"/>
    <w:rsid w:val="0035748F"/>
    <w:rsid w:val="00550E34"/>
    <w:rsid w:val="008316C6"/>
    <w:rsid w:val="00AE2282"/>
    <w:rsid w:val="00E3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2689"/>
  <w15:chartTrackingRefBased/>
  <w15:docId w15:val="{39A1B0DE-5D38-40D6-8478-EC3965D0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8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.instacart.com/3-million-instacart-orders-open-sourced-d40d29ead6f2" TargetMode="External"/><Relationship Id="rId5" Type="http://schemas.openxmlformats.org/officeDocument/2006/relationships/hyperlink" Target="https://www.kaggle.com/c/instacart-market-basket-analysi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311A9555</Template>
  <TotalTime>27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Solao, Jagruti (Recovery)</dc:creator>
  <cp:keywords/>
  <dc:description/>
  <cp:lastModifiedBy>Solao, Jagruti (Recovery)</cp:lastModifiedBy>
  <cp:revision>4</cp:revision>
  <dcterms:created xsi:type="dcterms:W3CDTF">2018-04-12T16:48:00Z</dcterms:created>
  <dcterms:modified xsi:type="dcterms:W3CDTF">2018-04-12T17:15:00Z</dcterms:modified>
</cp:coreProperties>
</file>